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B829C" w14:textId="38EEABE9" w:rsidR="00E81978" w:rsidRPr="006E7CCD" w:rsidRDefault="00636744" w:rsidP="006E7CCD">
      <w:pPr>
        <w:pStyle w:val="Title"/>
        <w:spacing w:line="276" w:lineRule="auto"/>
        <w:rPr>
          <w:lang w:val="nl-NL"/>
        </w:rPr>
      </w:pPr>
      <w:sdt>
        <w:sdtPr>
          <w:rPr>
            <w:lang w:val="nl-NL"/>
          </w:rPr>
          <w:alias w:val="Title:"/>
          <w:tag w:val="Title:"/>
          <w:id w:val="726351117"/>
          <w:placeholder>
            <w:docPart w:val="25514172E8014D8F996AE8A16D16D97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42E8B">
            <w:rPr>
              <w:lang w:val="nl-NL"/>
            </w:rPr>
            <w:t>Onderzoeksvoorstel</w:t>
          </w:r>
          <w:r w:rsidR="00942E8B">
            <w:rPr>
              <w:lang w:val="nl-NL"/>
            </w:rPr>
            <w:br/>
            <w:t>Coronavirus en invloed van inkomen</w:t>
          </w:r>
        </w:sdtContent>
      </w:sdt>
    </w:p>
    <w:p w14:paraId="36DE82C0" w14:textId="092C5ECE" w:rsidR="00B823AA" w:rsidRPr="00B37011" w:rsidRDefault="006E7CCD" w:rsidP="00B823AA">
      <w:pPr>
        <w:pStyle w:val="Title2"/>
      </w:pPr>
      <w:r w:rsidRPr="00B37011">
        <w:t>Pawel I. Paton</w:t>
      </w:r>
    </w:p>
    <w:p w14:paraId="114ABEB1" w14:textId="6A93B43B" w:rsidR="00E81978" w:rsidRDefault="006E7CCD" w:rsidP="00B823AA">
      <w:pPr>
        <w:pStyle w:val="Title2"/>
      </w:pPr>
      <w:proofErr w:type="spellStart"/>
      <w:r w:rsidRPr="00AC266E">
        <w:t>Calvijn</w:t>
      </w:r>
      <w:proofErr w:type="spellEnd"/>
      <w:r w:rsidRPr="00B37011">
        <w:t xml:space="preserve"> Business School</w:t>
      </w:r>
    </w:p>
    <w:p w14:paraId="3F761BB8" w14:textId="28C0B19E" w:rsidR="00F260D9" w:rsidRPr="00F260D9" w:rsidRDefault="00F260D9" w:rsidP="00B823AA">
      <w:pPr>
        <w:pStyle w:val="Title2"/>
        <w:rPr>
          <w:color w:val="FFFFFF" w:themeColor="background1"/>
        </w:rPr>
      </w:pPr>
      <w:r w:rsidRPr="00F260D9">
        <w:rPr>
          <w:color w:val="FFFFFF" w:themeColor="background1"/>
        </w:rPr>
        <w:t>E</w:t>
      </w:r>
    </w:p>
    <w:p w14:paraId="378FF2D9" w14:textId="02148C32" w:rsidR="00F260D9" w:rsidRPr="00F260D9" w:rsidRDefault="00F260D9" w:rsidP="00B823AA">
      <w:pPr>
        <w:pStyle w:val="Title2"/>
        <w:rPr>
          <w:color w:val="FFFFFF" w:themeColor="background1"/>
        </w:rPr>
      </w:pPr>
      <w:r w:rsidRPr="00F260D9">
        <w:rPr>
          <w:color w:val="FFFFFF" w:themeColor="background1"/>
        </w:rPr>
        <w:t>E</w:t>
      </w:r>
    </w:p>
    <w:p w14:paraId="001F444F" w14:textId="50A639A9" w:rsidR="00F260D9" w:rsidRPr="00F260D9" w:rsidRDefault="00F260D9" w:rsidP="00B823AA">
      <w:pPr>
        <w:pStyle w:val="Title2"/>
        <w:rPr>
          <w:color w:val="FFFFFF" w:themeColor="background1"/>
        </w:rPr>
      </w:pPr>
      <w:r w:rsidRPr="00F260D9">
        <w:rPr>
          <w:color w:val="FFFFFF" w:themeColor="background1"/>
        </w:rPr>
        <w:t>E</w:t>
      </w:r>
    </w:p>
    <w:p w14:paraId="2A869E7E" w14:textId="0E3135A4" w:rsidR="00F260D9" w:rsidRPr="00F260D9" w:rsidRDefault="00F260D9" w:rsidP="00B823AA">
      <w:pPr>
        <w:pStyle w:val="Title2"/>
        <w:rPr>
          <w:color w:val="FFFFFF" w:themeColor="background1"/>
        </w:rPr>
      </w:pPr>
      <w:r w:rsidRPr="00F260D9">
        <w:rPr>
          <w:color w:val="FFFFFF" w:themeColor="background1"/>
        </w:rPr>
        <w:t>E</w:t>
      </w:r>
    </w:p>
    <w:p w14:paraId="6FD70A4A" w14:textId="6439B7D7" w:rsidR="00F260D9" w:rsidRPr="00F260D9" w:rsidRDefault="00F260D9" w:rsidP="00B823AA">
      <w:pPr>
        <w:pStyle w:val="Title2"/>
        <w:rPr>
          <w:color w:val="FFFFFF" w:themeColor="background1"/>
        </w:rPr>
      </w:pPr>
      <w:r w:rsidRPr="00F260D9">
        <w:rPr>
          <w:color w:val="FFFFFF" w:themeColor="background1"/>
        </w:rPr>
        <w:t>E</w:t>
      </w:r>
    </w:p>
    <w:p w14:paraId="1701EA2D" w14:textId="71DEC73B" w:rsidR="00F260D9" w:rsidRPr="00F260D9" w:rsidRDefault="00F260D9" w:rsidP="00B823AA">
      <w:pPr>
        <w:pStyle w:val="Title2"/>
        <w:rPr>
          <w:color w:val="FFFFFF" w:themeColor="background1"/>
        </w:rPr>
      </w:pPr>
      <w:r w:rsidRPr="00F260D9">
        <w:rPr>
          <w:color w:val="FFFFFF" w:themeColor="background1"/>
        </w:rPr>
        <w:t>E</w:t>
      </w:r>
    </w:p>
    <w:p w14:paraId="1FFA657C" w14:textId="58CBC494" w:rsidR="00F260D9" w:rsidRPr="00F260D9" w:rsidRDefault="00F260D9" w:rsidP="00B823AA">
      <w:pPr>
        <w:pStyle w:val="Title2"/>
        <w:rPr>
          <w:color w:val="FFFFFF" w:themeColor="background1"/>
        </w:rPr>
      </w:pPr>
      <w:r w:rsidRPr="00F260D9">
        <w:rPr>
          <w:color w:val="FFFFFF" w:themeColor="background1"/>
        </w:rPr>
        <w:t>E</w:t>
      </w:r>
    </w:p>
    <w:p w14:paraId="50FAF8CD" w14:textId="46423894" w:rsidR="00F260D9" w:rsidRPr="00F260D9" w:rsidRDefault="00F260D9" w:rsidP="00B823AA">
      <w:pPr>
        <w:pStyle w:val="Title2"/>
        <w:rPr>
          <w:color w:val="FFFFFF" w:themeColor="background1"/>
        </w:rPr>
      </w:pPr>
      <w:r w:rsidRPr="00F260D9">
        <w:rPr>
          <w:color w:val="FFFFFF" w:themeColor="background1"/>
        </w:rPr>
        <w:t>E</w:t>
      </w:r>
    </w:p>
    <w:p w14:paraId="0E4B9EB3" w14:textId="127A0681" w:rsidR="00F260D9" w:rsidRPr="00F260D9" w:rsidRDefault="00F260D9" w:rsidP="00B823AA">
      <w:pPr>
        <w:pStyle w:val="Title2"/>
        <w:rPr>
          <w:color w:val="FFFFFF" w:themeColor="background1"/>
        </w:rPr>
      </w:pPr>
      <w:r w:rsidRPr="00F260D9">
        <w:rPr>
          <w:color w:val="FFFFFF" w:themeColor="background1"/>
        </w:rPr>
        <w:t>E</w:t>
      </w:r>
    </w:p>
    <w:p w14:paraId="01C11282" w14:textId="09C557AE" w:rsidR="00F260D9" w:rsidRPr="00F260D9" w:rsidRDefault="00F260D9" w:rsidP="00B823AA">
      <w:pPr>
        <w:pStyle w:val="Title2"/>
        <w:rPr>
          <w:color w:val="FFFFFF" w:themeColor="background1"/>
        </w:rPr>
      </w:pPr>
      <w:r w:rsidRPr="00F260D9">
        <w:rPr>
          <w:color w:val="FFFFFF" w:themeColor="background1"/>
        </w:rPr>
        <w:t>E</w:t>
      </w:r>
    </w:p>
    <w:p w14:paraId="1424FF0F" w14:textId="293C4512" w:rsidR="00F260D9" w:rsidRDefault="00F260D9" w:rsidP="00B823AA">
      <w:pPr>
        <w:pStyle w:val="Title2"/>
        <w:rPr>
          <w:color w:val="FFFFFF" w:themeColor="background1"/>
        </w:rPr>
      </w:pPr>
      <w:r w:rsidRPr="00F260D9">
        <w:rPr>
          <w:color w:val="FFFFFF" w:themeColor="background1"/>
        </w:rPr>
        <w:t>E</w:t>
      </w:r>
    </w:p>
    <w:p w14:paraId="3C842CAE" w14:textId="540EB976" w:rsidR="00F260D9" w:rsidRPr="00DB10C2" w:rsidRDefault="00F260D9" w:rsidP="00B823AA">
      <w:pPr>
        <w:pStyle w:val="Title2"/>
        <w:rPr>
          <w:color w:val="FFFFFF" w:themeColor="background1"/>
          <w:lang w:val="nl-NL"/>
        </w:rPr>
      </w:pPr>
      <w:r w:rsidRPr="00DB10C2">
        <w:rPr>
          <w:color w:val="FFFFFF" w:themeColor="background1"/>
          <w:lang w:val="nl-NL"/>
        </w:rPr>
        <w:t>E</w:t>
      </w:r>
    </w:p>
    <w:p w14:paraId="48D4C459" w14:textId="72E42F55" w:rsidR="00F260D9" w:rsidRPr="00DB10C2" w:rsidRDefault="00F260D9" w:rsidP="00B823AA">
      <w:pPr>
        <w:pStyle w:val="Title2"/>
        <w:rPr>
          <w:color w:val="FFFFFF" w:themeColor="background1"/>
          <w:lang w:val="nl-NL"/>
        </w:rPr>
      </w:pPr>
      <w:r w:rsidRPr="00DB10C2">
        <w:rPr>
          <w:color w:val="FFFFFF" w:themeColor="background1"/>
          <w:lang w:val="nl-NL"/>
        </w:rPr>
        <w:t>E</w:t>
      </w:r>
    </w:p>
    <w:p w14:paraId="596BEA49" w14:textId="169616B4" w:rsidR="00F260D9" w:rsidRPr="00DB10C2" w:rsidRDefault="00F260D9" w:rsidP="00B823AA">
      <w:pPr>
        <w:pStyle w:val="Title2"/>
        <w:rPr>
          <w:color w:val="FFFFFF" w:themeColor="background1"/>
          <w:lang w:val="nl-NL"/>
        </w:rPr>
      </w:pPr>
      <w:r w:rsidRPr="00DB10C2">
        <w:rPr>
          <w:color w:val="FFFFFF" w:themeColor="background1"/>
          <w:lang w:val="nl-NL"/>
        </w:rPr>
        <w:t>E</w:t>
      </w:r>
    </w:p>
    <w:p w14:paraId="0D2083D2" w14:textId="404365A2" w:rsidR="00F260D9" w:rsidRPr="00DB10C2" w:rsidRDefault="00F260D9" w:rsidP="00B823AA">
      <w:pPr>
        <w:pStyle w:val="Title2"/>
        <w:rPr>
          <w:color w:val="FFFFFF" w:themeColor="background1"/>
          <w:lang w:val="nl-NL"/>
        </w:rPr>
      </w:pPr>
      <w:r w:rsidRPr="00DB10C2">
        <w:rPr>
          <w:color w:val="FFFFFF" w:themeColor="background1"/>
          <w:lang w:val="nl-NL"/>
        </w:rPr>
        <w:t>E</w:t>
      </w:r>
    </w:p>
    <w:p w14:paraId="6C500905" w14:textId="48138EA1" w:rsidR="00F260D9" w:rsidRPr="00DB10C2" w:rsidRDefault="00F260D9" w:rsidP="00F260D9">
      <w:pPr>
        <w:pStyle w:val="Title2"/>
        <w:rPr>
          <w:color w:val="FFFFFF" w:themeColor="background1"/>
          <w:lang w:val="nl-NL"/>
        </w:rPr>
      </w:pPr>
      <w:r w:rsidRPr="00DB10C2">
        <w:rPr>
          <w:color w:val="FFFFFF" w:themeColor="background1"/>
          <w:lang w:val="nl-NL"/>
        </w:rPr>
        <w:t>E</w:t>
      </w:r>
    </w:p>
    <w:p w14:paraId="78E4E0AF" w14:textId="76ED1E18" w:rsidR="00E81978" w:rsidRPr="006E7CCD" w:rsidRDefault="00636744" w:rsidP="00F260D9">
      <w:pPr>
        <w:pStyle w:val="SectionTitle"/>
        <w:spacing w:line="276" w:lineRule="auto"/>
        <w:rPr>
          <w:lang w:val="nl-NL"/>
        </w:rPr>
      </w:pPr>
      <w:sdt>
        <w:sdtPr>
          <w:rPr>
            <w:lang w:val="nl-NL"/>
          </w:rPr>
          <w:alias w:val="Section title:"/>
          <w:tag w:val="Section title:"/>
          <w:id w:val="984196707"/>
          <w:placeholder>
            <w:docPart w:val="0359E885AFAB483786561E11FEC0D20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42E8B">
            <w:rPr>
              <w:lang w:val="nl-NL"/>
            </w:rPr>
            <w:t>Onderzoeksvoorstel</w:t>
          </w:r>
          <w:r w:rsidR="00942E8B">
            <w:rPr>
              <w:lang w:val="nl-NL"/>
            </w:rPr>
            <w:br/>
            <w:t>Coronavirus en invloed van inkomen</w:t>
          </w:r>
        </w:sdtContent>
      </w:sdt>
    </w:p>
    <w:p w14:paraId="74CB8BB9" w14:textId="331074F9" w:rsidR="00E81978" w:rsidRDefault="006E7CCD">
      <w:pPr>
        <w:rPr>
          <w:lang w:val="nl-NL"/>
        </w:rPr>
      </w:pPr>
      <w:r>
        <w:rPr>
          <w:lang w:val="nl-NL"/>
        </w:rPr>
        <w:t>Uit vooronderzoek blijkt dat er in sommige buurten met gemiddeld lage inkomens het coronavirus zich sneller verspreid</w:t>
      </w:r>
      <w:r w:rsidR="00B2214F">
        <w:rPr>
          <w:lang w:val="nl-NL"/>
        </w:rPr>
        <w:t>t</w:t>
      </w:r>
      <w:r>
        <w:rPr>
          <w:lang w:val="nl-NL"/>
        </w:rPr>
        <w:t xml:space="preserve"> dan het gemiddelde verspreidsnelheid.</w:t>
      </w:r>
      <w:r w:rsidR="00C22E55">
        <w:rPr>
          <w:lang w:val="nl-NL"/>
        </w:rPr>
        <w:t xml:space="preserve"> Dit is natuurlijk</w:t>
      </w:r>
      <w:r>
        <w:rPr>
          <w:lang w:val="nl-NL"/>
        </w:rPr>
        <w:t xml:space="preserve"> noodzakelijk om te onderzoeken of het</w:t>
      </w:r>
      <w:r w:rsidR="00B2214F">
        <w:rPr>
          <w:lang w:val="nl-NL"/>
        </w:rPr>
        <w:t xml:space="preserve"> zo in het heel land is, </w:t>
      </w:r>
      <w:commentRangeStart w:id="0"/>
      <w:r w:rsidR="00B2214F">
        <w:rPr>
          <w:lang w:val="nl-NL"/>
        </w:rPr>
        <w:t>of dat het door andere factoren komt, want dit zou ons in staat stellen om mensen met lage inkomens voldoende te helpen</w:t>
      </w:r>
      <w:r w:rsidR="00F87D93">
        <w:rPr>
          <w:lang w:val="nl-NL"/>
        </w:rPr>
        <w:t xml:space="preserve"> door subsidies en andere maatregelen</w:t>
      </w:r>
      <w:r w:rsidR="00B2214F">
        <w:rPr>
          <w:lang w:val="nl-NL"/>
        </w:rPr>
        <w:t>, om zo de coronagevallen te onderdrukken</w:t>
      </w:r>
      <w:commentRangeEnd w:id="0"/>
      <w:r w:rsidR="004364C1">
        <w:rPr>
          <w:rStyle w:val="CommentReference"/>
        </w:rPr>
        <w:commentReference w:id="0"/>
      </w:r>
      <w:commentRangeStart w:id="1"/>
      <w:r w:rsidR="00B2214F">
        <w:rPr>
          <w:lang w:val="nl-NL"/>
        </w:rPr>
        <w:t>, wat mensenlevens redt en de economie verhelpt</w:t>
      </w:r>
      <w:commentRangeStart w:id="2"/>
      <w:r w:rsidR="00B2214F">
        <w:rPr>
          <w:lang w:val="nl-NL"/>
        </w:rPr>
        <w:t>.</w:t>
      </w:r>
      <w:commentRangeEnd w:id="1"/>
      <w:r w:rsidR="000E5D91">
        <w:rPr>
          <w:rStyle w:val="CommentReference"/>
        </w:rPr>
        <w:commentReference w:id="1"/>
      </w:r>
      <w:r w:rsidR="00B2214F">
        <w:rPr>
          <w:lang w:val="nl-NL"/>
        </w:rPr>
        <w:t xml:space="preserve"> </w:t>
      </w:r>
      <w:r w:rsidR="00942E8B">
        <w:rPr>
          <w:lang w:val="nl-NL"/>
        </w:rPr>
        <w:t xml:space="preserve">Dus, kortom, wij willen onderzoeken wat de invloed van </w:t>
      </w:r>
      <w:r w:rsidR="00942E8B" w:rsidRPr="00942E8B">
        <w:rPr>
          <w:lang w:val="nl-NL"/>
        </w:rPr>
        <w:t xml:space="preserve">inkomen </w:t>
      </w:r>
      <w:r w:rsidR="00942E8B">
        <w:rPr>
          <w:lang w:val="nl-NL"/>
        </w:rPr>
        <w:t xml:space="preserve">is </w:t>
      </w:r>
      <w:r w:rsidR="00942E8B" w:rsidRPr="00942E8B">
        <w:rPr>
          <w:lang w:val="nl-NL"/>
        </w:rPr>
        <w:t>op de verspreiding van COVID-19, op schaal van gemeentes</w:t>
      </w:r>
      <w:r w:rsidR="00942E8B">
        <w:rPr>
          <w:lang w:val="nl-NL"/>
        </w:rPr>
        <w:t xml:space="preserve">. </w:t>
      </w:r>
      <w:commentRangeEnd w:id="2"/>
      <w:r w:rsidR="00045EDA">
        <w:rPr>
          <w:rStyle w:val="CommentReference"/>
        </w:rPr>
        <w:commentReference w:id="2"/>
      </w:r>
      <w:r w:rsidR="00942E8B">
        <w:rPr>
          <w:lang w:val="nl-NL"/>
        </w:rPr>
        <w:t>Wij doen dit op schaal van gemeentes omdat dit een goed schaalniveau is waar we makkelijk juiste informatie kunnen vinden en de informatie goed bruikbaar is.</w:t>
      </w:r>
    </w:p>
    <w:p w14:paraId="50C6CB6A" w14:textId="5ED37D4B" w:rsidR="006660B7" w:rsidRPr="006660B7" w:rsidRDefault="006660B7">
      <w:pPr>
        <w:rPr>
          <w:color w:val="FFFFFF" w:themeColor="background1"/>
        </w:rPr>
      </w:pPr>
      <w:r w:rsidRPr="006660B7">
        <w:rPr>
          <w:color w:val="FFFFFF" w:themeColor="background1"/>
        </w:rPr>
        <w:t>A</w:t>
      </w:r>
    </w:p>
    <w:p w14:paraId="17A9E413" w14:textId="07D4D03E" w:rsidR="006660B7" w:rsidRPr="006660B7" w:rsidRDefault="006660B7">
      <w:pPr>
        <w:rPr>
          <w:color w:val="FFFFFF" w:themeColor="background1"/>
        </w:rPr>
      </w:pPr>
      <w:r w:rsidRPr="006660B7">
        <w:rPr>
          <w:color w:val="FFFFFF" w:themeColor="background1"/>
        </w:rPr>
        <w:t>A</w:t>
      </w:r>
    </w:p>
    <w:p w14:paraId="4E00166E" w14:textId="67E5DFB7" w:rsidR="006660B7" w:rsidRPr="006660B7" w:rsidRDefault="006660B7">
      <w:pPr>
        <w:rPr>
          <w:color w:val="FFFFFF" w:themeColor="background1"/>
        </w:rPr>
      </w:pPr>
      <w:r w:rsidRPr="006660B7">
        <w:rPr>
          <w:color w:val="FFFFFF" w:themeColor="background1"/>
        </w:rPr>
        <w:t>A</w:t>
      </w:r>
    </w:p>
    <w:p w14:paraId="3FD58189" w14:textId="35C4F40C" w:rsidR="006660B7" w:rsidRPr="006660B7" w:rsidRDefault="006660B7">
      <w:pPr>
        <w:rPr>
          <w:color w:val="FFFFFF" w:themeColor="background1"/>
        </w:rPr>
      </w:pPr>
      <w:r w:rsidRPr="006660B7">
        <w:rPr>
          <w:color w:val="FFFFFF" w:themeColor="background1"/>
        </w:rPr>
        <w:t>A</w:t>
      </w:r>
    </w:p>
    <w:p w14:paraId="5C35A5EA" w14:textId="3751254A" w:rsidR="006660B7" w:rsidRPr="006660B7" w:rsidRDefault="006660B7">
      <w:pPr>
        <w:rPr>
          <w:color w:val="FFFFFF" w:themeColor="background1"/>
        </w:rPr>
      </w:pPr>
      <w:r w:rsidRPr="006660B7">
        <w:rPr>
          <w:color w:val="FFFFFF" w:themeColor="background1"/>
        </w:rPr>
        <w:t>A</w:t>
      </w:r>
    </w:p>
    <w:p w14:paraId="2137ACAD" w14:textId="46FCA66A" w:rsidR="006660B7" w:rsidRPr="006660B7" w:rsidRDefault="006660B7">
      <w:pPr>
        <w:rPr>
          <w:color w:val="FFFFFF" w:themeColor="background1"/>
        </w:rPr>
      </w:pPr>
      <w:r w:rsidRPr="006660B7">
        <w:rPr>
          <w:color w:val="FFFFFF" w:themeColor="background1"/>
        </w:rPr>
        <w:t>A</w:t>
      </w:r>
    </w:p>
    <w:p w14:paraId="119059D1" w14:textId="14461B72" w:rsidR="006660B7" w:rsidRPr="006660B7" w:rsidRDefault="006660B7">
      <w:pPr>
        <w:rPr>
          <w:color w:val="FFFFFF" w:themeColor="background1"/>
        </w:rPr>
      </w:pPr>
      <w:r w:rsidRPr="006660B7">
        <w:rPr>
          <w:color w:val="FFFFFF" w:themeColor="background1"/>
        </w:rPr>
        <w:t>A</w:t>
      </w:r>
    </w:p>
    <w:p w14:paraId="5961FFF3" w14:textId="3460BA55" w:rsidR="006660B7" w:rsidRPr="006660B7" w:rsidRDefault="006660B7">
      <w:pPr>
        <w:rPr>
          <w:color w:val="FFFFFF" w:themeColor="background1"/>
        </w:rPr>
      </w:pPr>
      <w:r w:rsidRPr="006660B7">
        <w:rPr>
          <w:color w:val="FFFFFF" w:themeColor="background1"/>
        </w:rPr>
        <w:t>A</w:t>
      </w:r>
    </w:p>
    <w:p w14:paraId="1852E790" w14:textId="4B949A08" w:rsidR="006660B7" w:rsidRPr="006660B7" w:rsidRDefault="006660B7">
      <w:pPr>
        <w:rPr>
          <w:color w:val="FFFFFF" w:themeColor="background1"/>
        </w:rPr>
      </w:pPr>
      <w:r w:rsidRPr="006660B7">
        <w:rPr>
          <w:color w:val="FFFFFF" w:themeColor="background1"/>
        </w:rPr>
        <w:t>A</w:t>
      </w:r>
    </w:p>
    <w:p w14:paraId="1EE5F203" w14:textId="5E8FEB7E" w:rsidR="006660B7" w:rsidRPr="006660B7" w:rsidRDefault="006660B7">
      <w:pPr>
        <w:rPr>
          <w:color w:val="FFFFFF" w:themeColor="background1"/>
        </w:rPr>
      </w:pPr>
      <w:r w:rsidRPr="006660B7">
        <w:rPr>
          <w:color w:val="FFFFFF" w:themeColor="background1"/>
        </w:rPr>
        <w:t>A</w:t>
      </w:r>
    </w:p>
    <w:p w14:paraId="5A702AEF" w14:textId="623B6635" w:rsidR="006660B7" w:rsidRPr="006660B7" w:rsidRDefault="006660B7">
      <w:pPr>
        <w:rPr>
          <w:color w:val="FFFFFF" w:themeColor="background1"/>
        </w:rPr>
      </w:pPr>
      <w:r w:rsidRPr="006660B7">
        <w:rPr>
          <w:color w:val="FFFFFF" w:themeColor="background1"/>
        </w:rPr>
        <w:t>A</w:t>
      </w:r>
    </w:p>
    <w:p w14:paraId="4A585A5F" w14:textId="05FB2645" w:rsidR="006660B7" w:rsidRPr="00DB10C2" w:rsidRDefault="006660B7" w:rsidP="006660B7">
      <w:pPr>
        <w:rPr>
          <w:color w:val="FFFFFF" w:themeColor="background1"/>
          <w:lang w:val="nl-NL"/>
        </w:rPr>
      </w:pPr>
      <w:r w:rsidRPr="00DB10C2">
        <w:rPr>
          <w:color w:val="FFFFFF" w:themeColor="background1"/>
          <w:lang w:val="nl-NL"/>
        </w:rPr>
        <w:t>A</w:t>
      </w:r>
    </w:p>
    <w:p w14:paraId="66338601" w14:textId="61A8B445" w:rsidR="00F87D93" w:rsidRPr="00DB10C2" w:rsidRDefault="00F87D93">
      <w:pPr>
        <w:rPr>
          <w:color w:val="FFFFFF" w:themeColor="background1"/>
          <w:lang w:val="nl-NL"/>
        </w:rPr>
      </w:pPr>
      <w:r w:rsidRPr="00DB10C2">
        <w:rPr>
          <w:color w:val="FFFFFF" w:themeColor="background1"/>
          <w:lang w:val="nl-NL"/>
        </w:rPr>
        <w:br w:type="page"/>
      </w:r>
    </w:p>
    <w:p w14:paraId="775DC478" w14:textId="336950B2" w:rsidR="00E2497D" w:rsidRDefault="00374F11" w:rsidP="00070736">
      <w:pPr>
        <w:pBdr>
          <w:bottom w:val="single" w:sz="6" w:space="0" w:color="auto"/>
        </w:pBdr>
        <w:rPr>
          <w:lang w:val="nl-NL"/>
        </w:rPr>
      </w:pPr>
      <w:commentRangeStart w:id="3"/>
      <w:r>
        <w:rPr>
          <w:lang w:val="nl-NL"/>
        </w:rPr>
        <w:lastRenderedPageBreak/>
        <w:t>Mensen met minder geld hebben minder middelen om zichzelf en elkaar te beschermen</w:t>
      </w:r>
      <w:r w:rsidR="003E360B">
        <w:rPr>
          <w:lang w:val="nl-NL"/>
        </w:rPr>
        <w:t>, en werken vaak banen die veel meer risico poseren voor hun</w:t>
      </w:r>
      <w:r w:rsidR="00950A51">
        <w:rPr>
          <w:lang w:val="nl-NL"/>
        </w:rPr>
        <w:t xml:space="preserve"> </w:t>
      </w:r>
      <w:r w:rsidR="003E360B">
        <w:rPr>
          <w:lang w:val="nl-NL"/>
        </w:rPr>
        <w:t xml:space="preserve">(in de context van </w:t>
      </w:r>
      <w:r w:rsidR="001C321A" w:rsidRPr="001C321A">
        <w:rPr>
          <w:lang w:val="nl-NL"/>
        </w:rPr>
        <w:t>kans op coronavirus</w:t>
      </w:r>
      <w:r w:rsidR="001C321A">
        <w:rPr>
          <w:lang w:val="nl-NL"/>
        </w:rPr>
        <w:t xml:space="preserve">besmetting). Vaak hebben ze ook niet genoeg geld achter de hand om tijdelijk </w:t>
      </w:r>
      <w:r w:rsidR="00DE51D2">
        <w:rPr>
          <w:lang w:val="nl-NL"/>
        </w:rPr>
        <w:t>pauze van hun werk te nemen</w:t>
      </w:r>
      <w:commentRangeEnd w:id="3"/>
      <w:r w:rsidR="00CE7959">
        <w:rPr>
          <w:rStyle w:val="CommentReference"/>
        </w:rPr>
        <w:commentReference w:id="3"/>
      </w:r>
      <w:r w:rsidR="00DE51D2">
        <w:rPr>
          <w:lang w:val="nl-NL"/>
        </w:rPr>
        <w:t xml:space="preserve">. Dit en andere </w:t>
      </w:r>
      <w:commentRangeStart w:id="4"/>
      <w:r w:rsidR="00CB4B15">
        <w:rPr>
          <w:lang w:val="nl-NL"/>
        </w:rPr>
        <w:t xml:space="preserve">kenmerken </w:t>
      </w:r>
      <w:commentRangeEnd w:id="4"/>
      <w:r w:rsidR="00CB4B15">
        <w:rPr>
          <w:rStyle w:val="CommentReference"/>
        </w:rPr>
        <w:commentReference w:id="4"/>
      </w:r>
      <w:r w:rsidR="00CB4B15">
        <w:rPr>
          <w:lang w:val="nl-NL"/>
        </w:rPr>
        <w:t xml:space="preserve">zorgen ervoor dat </w:t>
      </w:r>
      <w:r w:rsidR="00950A51">
        <w:rPr>
          <w:lang w:val="nl-NL"/>
        </w:rPr>
        <w:t xml:space="preserve">mensen met lage inkomens een hogere risico hebben om besmet te worden. </w:t>
      </w:r>
      <w:commentRangeStart w:id="5"/>
      <w:r w:rsidR="00E00A60">
        <w:rPr>
          <w:lang w:val="nl-NL"/>
        </w:rPr>
        <w:t xml:space="preserve">We moeten onderzoeken of het in groot genoeg mate is </w:t>
      </w:r>
      <w:r w:rsidR="004C51BC">
        <w:rPr>
          <w:lang w:val="nl-NL"/>
        </w:rPr>
        <w:t xml:space="preserve">om mensen met lage inkomen </w:t>
      </w:r>
      <w:r w:rsidR="008A2D4D">
        <w:rPr>
          <w:lang w:val="nl-NL"/>
        </w:rPr>
        <w:t xml:space="preserve">te moeten helpen door verschillende methodes te inschakelen, </w:t>
      </w:r>
      <w:r w:rsidR="00595844">
        <w:rPr>
          <w:lang w:val="nl-NL"/>
        </w:rPr>
        <w:t xml:space="preserve">bijvoorbeeld door subsidies. </w:t>
      </w:r>
      <w:commentRangeEnd w:id="5"/>
      <w:r w:rsidR="00523695">
        <w:rPr>
          <w:rStyle w:val="CommentReference"/>
        </w:rPr>
        <w:commentReference w:id="5"/>
      </w:r>
    </w:p>
    <w:p w14:paraId="2DF25BF2" w14:textId="3985866C" w:rsidR="00157974" w:rsidRDefault="00CE7959" w:rsidP="00F971FB">
      <w:pPr>
        <w:rPr>
          <w:lang w:val="nl-NL"/>
        </w:rPr>
      </w:pPr>
      <w:r>
        <w:rPr>
          <w:lang w:val="nl-NL"/>
        </w:rPr>
        <w:br w:type="page"/>
      </w:r>
    </w:p>
    <w:p w14:paraId="4EA7F20D" w14:textId="52679D27" w:rsidR="00CE7959" w:rsidRPr="006E7CCD" w:rsidRDefault="00070A34" w:rsidP="00CE7959">
      <w:pPr>
        <w:pBdr>
          <w:bottom w:val="single" w:sz="6" w:space="31" w:color="auto"/>
        </w:pBdr>
        <w:rPr>
          <w:lang w:val="nl-NL"/>
        </w:rPr>
      </w:pPr>
      <w:r>
        <w:rPr>
          <w:lang w:val="nl-NL"/>
        </w:rPr>
        <w:lastRenderedPageBreak/>
        <w:t xml:space="preserve">Dit is omdat veel informatie het meest belangrijk is. De onderzoeksmethode is </w:t>
      </w:r>
      <w:r w:rsidR="00132336">
        <w:rPr>
          <w:lang w:val="nl-NL"/>
        </w:rPr>
        <w:t xml:space="preserve">een </w:t>
      </w:r>
      <w:r w:rsidR="00F9616A">
        <w:rPr>
          <w:lang w:val="nl-NL"/>
        </w:rPr>
        <w:t>bestaand bronnenonderzoek</w:t>
      </w:r>
      <w:r w:rsidR="00132336">
        <w:rPr>
          <w:lang w:val="nl-NL"/>
        </w:rPr>
        <w:t xml:space="preserve">. Dit houdt in dat je informatie uit bestaande bronnen gebruikt om </w:t>
      </w:r>
      <w:r w:rsidR="003B58C6">
        <w:rPr>
          <w:lang w:val="nl-NL"/>
        </w:rPr>
        <w:t xml:space="preserve">een nieuwe vraag te beantwoorden. </w:t>
      </w:r>
      <w:r w:rsidR="001132C1">
        <w:rPr>
          <w:lang w:val="nl-NL"/>
        </w:rPr>
        <w:t>Je h</w:t>
      </w:r>
      <w:r>
        <w:rPr>
          <w:lang w:val="nl-NL"/>
        </w:rPr>
        <w:t xml:space="preserve">oeft niemand te ondervragen, je moet geen </w:t>
      </w:r>
      <w:r w:rsidR="003B58C6">
        <w:rPr>
          <w:lang w:val="nl-NL"/>
        </w:rPr>
        <w:t>enquêtes</w:t>
      </w:r>
      <w:r>
        <w:rPr>
          <w:lang w:val="nl-NL"/>
        </w:rPr>
        <w:t xml:space="preserve"> maken, alleen de data</w:t>
      </w:r>
      <w:r w:rsidR="003B58C6">
        <w:rPr>
          <w:lang w:val="nl-NL"/>
        </w:rPr>
        <w:t xml:space="preserve"> te verwerken. </w:t>
      </w:r>
      <w:r w:rsidR="00236D64">
        <w:rPr>
          <w:lang w:val="nl-NL"/>
        </w:rPr>
        <w:t xml:space="preserve">Dit is natuurlijk heel snel en simpel, maar het probleem is dat er vaak niet goede, bruikbare data bestaat om een nieuwe vraag te beantwoorden. Daarom was mijn solutie om meerdere bronnen te gebruiken, ze combineren en </w:t>
      </w:r>
      <w:r w:rsidR="00CC564B">
        <w:rPr>
          <w:lang w:val="nl-NL"/>
        </w:rPr>
        <w:t xml:space="preserve">daarvan </w:t>
      </w:r>
      <w:r w:rsidR="00C434EC">
        <w:rPr>
          <w:lang w:val="nl-NL"/>
        </w:rPr>
        <w:t xml:space="preserve">mijn conclusie afleiden. </w:t>
      </w:r>
      <w:r w:rsidR="00546718">
        <w:rPr>
          <w:lang w:val="nl-NL"/>
        </w:rPr>
        <w:t>Het plan</w:t>
      </w:r>
      <w:r w:rsidR="00DE0197">
        <w:rPr>
          <w:lang w:val="nl-NL"/>
        </w:rPr>
        <w:t xml:space="preserve"> is heel eenvoudig</w:t>
      </w:r>
      <w:r w:rsidR="00DE0197">
        <w:rPr>
          <w:rFonts w:cstheme="minorHAnsi"/>
          <w:lang w:val="nl-NL"/>
        </w:rPr>
        <w:t>;</w:t>
      </w:r>
      <w:r w:rsidR="00DE0197">
        <w:rPr>
          <w:lang w:val="nl-NL"/>
        </w:rPr>
        <w:t xml:space="preserve"> Bronnen overnemen, </w:t>
      </w:r>
      <w:r w:rsidR="00D94E21">
        <w:rPr>
          <w:lang w:val="nl-NL"/>
        </w:rPr>
        <w:t xml:space="preserve">ze combineren of doorverwijzen, en de conclusies trekken. </w:t>
      </w:r>
      <w:r w:rsidR="00B812E2">
        <w:rPr>
          <w:lang w:val="nl-NL"/>
        </w:rPr>
        <w:t xml:space="preserve">Er is gelukkig data genoeg </w:t>
      </w:r>
      <w:r w:rsidR="002E3B93">
        <w:rPr>
          <w:lang w:val="nl-NL"/>
        </w:rPr>
        <w:t>dat uitschieters</w:t>
      </w:r>
      <w:r w:rsidR="00546718">
        <w:rPr>
          <w:lang w:val="nl-NL"/>
        </w:rPr>
        <w:t xml:space="preserve"> die de resultaten </w:t>
      </w:r>
      <w:r w:rsidR="00AD3454">
        <w:rPr>
          <w:lang w:val="nl-NL"/>
        </w:rPr>
        <w:t>vertekenen</w:t>
      </w:r>
      <w:r w:rsidR="002E3B93">
        <w:rPr>
          <w:lang w:val="nl-NL"/>
        </w:rPr>
        <w:t xml:space="preserve"> door een </w:t>
      </w:r>
      <w:r w:rsidR="00B70BD6">
        <w:rPr>
          <w:lang w:val="nl-NL"/>
        </w:rPr>
        <w:t>andere, niet meegerekende</w:t>
      </w:r>
      <w:r w:rsidR="00546718">
        <w:rPr>
          <w:lang w:val="nl-NL"/>
        </w:rPr>
        <w:t xml:space="preserve"> </w:t>
      </w:r>
      <w:r w:rsidR="00AD3454">
        <w:rPr>
          <w:lang w:val="nl-NL"/>
        </w:rPr>
        <w:t xml:space="preserve">factoor, </w:t>
      </w:r>
      <w:r w:rsidR="002E3B93">
        <w:rPr>
          <w:lang w:val="nl-NL"/>
        </w:rPr>
        <w:t>niet zo veel</w:t>
      </w:r>
      <w:r w:rsidR="00AD3454">
        <w:rPr>
          <w:lang w:val="nl-NL"/>
        </w:rPr>
        <w:t xml:space="preserve"> invloed hebben op een resultaat. </w:t>
      </w:r>
      <w:r w:rsidR="004A1F3E">
        <w:rPr>
          <w:lang w:val="nl-NL"/>
        </w:rPr>
        <w:t xml:space="preserve">Een paar verschillende factors worden </w:t>
      </w:r>
      <w:r w:rsidR="00FC297A">
        <w:rPr>
          <w:lang w:val="nl-NL"/>
        </w:rPr>
        <w:t>meegerekend</w:t>
      </w:r>
      <w:r w:rsidR="004A1F3E">
        <w:rPr>
          <w:lang w:val="nl-NL"/>
        </w:rPr>
        <w:t xml:space="preserve">, voornamelijk de </w:t>
      </w:r>
      <w:r w:rsidR="00FC297A" w:rsidRPr="00FC297A">
        <w:rPr>
          <w:lang w:val="nl-NL"/>
        </w:rPr>
        <w:t>bevolkingsdichtheid</w:t>
      </w:r>
      <w:r w:rsidR="00FC297A">
        <w:rPr>
          <w:lang w:val="nl-NL"/>
        </w:rPr>
        <w:t xml:space="preserve">. </w:t>
      </w:r>
    </w:p>
    <w:sectPr w:rsidR="00CE7959" w:rsidRPr="006E7CCD">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wel Paton" w:date="2021-03-05T11:23:00Z" w:initials="PP">
    <w:p w14:paraId="496F1CB5" w14:textId="77777777" w:rsidR="000E5D91" w:rsidRPr="00CE7959" w:rsidRDefault="004364C1" w:rsidP="000E5D91">
      <w:pPr>
        <w:pStyle w:val="ListParagraph"/>
        <w:numPr>
          <w:ilvl w:val="0"/>
          <w:numId w:val="16"/>
        </w:numPr>
        <w:spacing w:after="160" w:line="259" w:lineRule="auto"/>
        <w:rPr>
          <w:lang w:val="nl-NL"/>
        </w:rPr>
      </w:pPr>
      <w:r>
        <w:rPr>
          <w:rStyle w:val="CommentReference"/>
        </w:rPr>
        <w:annotationRef/>
      </w:r>
      <w:r w:rsidR="000E5D91" w:rsidRPr="000E5D91">
        <w:rPr>
          <w:lang w:val="nl-NL"/>
        </w:rPr>
        <w:t xml:space="preserve">Wat is het doel </w:t>
      </w:r>
      <w:r w:rsidR="000E5D91" w:rsidRPr="000E5D91">
        <w:rPr>
          <w:i/>
          <w:iCs/>
          <w:lang w:val="nl-NL"/>
        </w:rPr>
        <w:t>van</w:t>
      </w:r>
      <w:r w:rsidR="000E5D91">
        <w:rPr>
          <w:rStyle w:val="CommentReference"/>
        </w:rPr>
        <w:annotationRef/>
      </w:r>
      <w:r w:rsidR="000E5D91" w:rsidRPr="000E5D91">
        <w:rPr>
          <w:lang w:val="nl-NL"/>
        </w:rPr>
        <w:t xml:space="preserve"> je onderzoek. </w:t>
      </w:r>
      <w:r w:rsidR="000E5D91" w:rsidRPr="00CE7959">
        <w:rPr>
          <w:lang w:val="nl-NL"/>
        </w:rPr>
        <w:t>Korte-termijnrelevantie.</w:t>
      </w:r>
    </w:p>
    <w:p w14:paraId="35A0B800" w14:textId="46AD1CD4" w:rsidR="004364C1" w:rsidRPr="00CE7959" w:rsidRDefault="004364C1">
      <w:pPr>
        <w:pStyle w:val="CommentText"/>
        <w:rPr>
          <w:lang w:val="nl-NL"/>
        </w:rPr>
      </w:pPr>
    </w:p>
  </w:comment>
  <w:comment w:id="1" w:author="Pawel Paton" w:date="2021-03-05T11:23:00Z" w:initials="PP">
    <w:p w14:paraId="6B6C4866" w14:textId="77777777" w:rsidR="00C52B5B" w:rsidRPr="00C52B5B" w:rsidRDefault="000E5D91" w:rsidP="00C52B5B">
      <w:pPr>
        <w:pStyle w:val="ListParagraph"/>
        <w:numPr>
          <w:ilvl w:val="0"/>
          <w:numId w:val="16"/>
        </w:numPr>
        <w:spacing w:after="160" w:line="259" w:lineRule="auto"/>
        <w:rPr>
          <w:lang w:val="nl-NL"/>
        </w:rPr>
      </w:pPr>
      <w:r>
        <w:rPr>
          <w:rStyle w:val="CommentReference"/>
        </w:rPr>
        <w:annotationRef/>
      </w:r>
      <w:r w:rsidR="00C52B5B" w:rsidRPr="00C52B5B">
        <w:rPr>
          <w:lang w:val="nl-NL"/>
        </w:rPr>
        <w:t>Vertel wat de lange-termijnrelevantie</w:t>
      </w:r>
      <w:r w:rsidR="00C52B5B">
        <w:rPr>
          <w:rStyle w:val="CommentReference"/>
        </w:rPr>
        <w:annotationRef/>
      </w:r>
      <w:r w:rsidR="00C52B5B" w:rsidRPr="00C52B5B">
        <w:rPr>
          <w:lang w:val="nl-NL"/>
        </w:rPr>
        <w:t xml:space="preserve"> van je onderzoek is</w:t>
      </w:r>
    </w:p>
    <w:p w14:paraId="5946B7C9" w14:textId="34226C03" w:rsidR="000E5D91" w:rsidRPr="00C52B5B" w:rsidRDefault="000E5D91">
      <w:pPr>
        <w:pStyle w:val="CommentText"/>
        <w:rPr>
          <w:lang w:val="nl-NL"/>
        </w:rPr>
      </w:pPr>
    </w:p>
  </w:comment>
  <w:comment w:id="2" w:author="Pawel Paton" w:date="2021-03-05T11:14:00Z" w:initials="PP">
    <w:p w14:paraId="1738BB7F" w14:textId="1FDECB97" w:rsidR="00045EDA" w:rsidRDefault="00045EDA" w:rsidP="00045EDA">
      <w:pPr>
        <w:pStyle w:val="CommentText"/>
      </w:pPr>
      <w:r>
        <w:rPr>
          <w:rStyle w:val="CommentReference"/>
        </w:rPr>
        <w:annotationRef/>
      </w:r>
      <w:r w:rsidRPr="00950A51">
        <w:rPr>
          <w:lang w:val="nl-NL"/>
        </w:rPr>
        <w:t>Hoofdvraag</w:t>
      </w:r>
    </w:p>
  </w:comment>
  <w:comment w:id="3" w:author="Pawel Paton" w:date="2021-03-05T11:38:00Z" w:initials="PP">
    <w:p w14:paraId="2D5E7E21" w14:textId="77777777" w:rsidR="00CE7959" w:rsidRDefault="00CE7959" w:rsidP="00CE7959">
      <w:pPr>
        <w:pStyle w:val="ListParagraph"/>
        <w:numPr>
          <w:ilvl w:val="0"/>
          <w:numId w:val="17"/>
        </w:numPr>
        <w:spacing w:after="160" w:line="259" w:lineRule="auto"/>
      </w:pPr>
      <w:r>
        <w:rPr>
          <w:rStyle w:val="CommentReference"/>
        </w:rPr>
        <w:annotationRef/>
      </w:r>
      <w:r w:rsidRPr="00CE7959">
        <w:rPr>
          <w:lang w:val="nl-NL"/>
        </w:rPr>
        <w:t xml:space="preserve">Waar bestaat je probleem uit? </w:t>
      </w:r>
      <w:r>
        <w:t xml:space="preserve">Hoe is het </w:t>
      </w:r>
      <w:proofErr w:type="spellStart"/>
      <w:r>
        <w:t>ontstaan</w:t>
      </w:r>
      <w:proofErr w:type="spellEnd"/>
      <w:r>
        <w:t>?</w:t>
      </w:r>
    </w:p>
    <w:p w14:paraId="33C0DA3C" w14:textId="1D19773B" w:rsidR="00CE7959" w:rsidRDefault="00CE7959">
      <w:pPr>
        <w:pStyle w:val="CommentText"/>
      </w:pPr>
    </w:p>
  </w:comment>
  <w:comment w:id="4" w:author="Pawel Paton" w:date="2021-03-05T11:20:00Z" w:initials="PP">
    <w:p w14:paraId="3506AA17" w14:textId="468D7035" w:rsidR="00CB4B15" w:rsidRDefault="00CB4B15">
      <w:pPr>
        <w:pStyle w:val="CommentText"/>
      </w:pPr>
      <w:r>
        <w:rPr>
          <w:rStyle w:val="CommentReference"/>
        </w:rPr>
        <w:annotationRef/>
      </w:r>
      <w:r w:rsidRPr="00950A51">
        <w:rPr>
          <w:lang w:val="nl-NL"/>
        </w:rPr>
        <w:t>Verkeerde</w:t>
      </w:r>
      <w:r>
        <w:t xml:space="preserve"> </w:t>
      </w:r>
      <w:proofErr w:type="spellStart"/>
      <w:r>
        <w:t>wo</w:t>
      </w:r>
      <w:r w:rsidR="00950A51">
        <w:t>or</w:t>
      </w:r>
      <w:r>
        <w:t>d</w:t>
      </w:r>
      <w:proofErr w:type="spellEnd"/>
      <w:r>
        <w:t>?</w:t>
      </w:r>
    </w:p>
  </w:comment>
  <w:comment w:id="5" w:author="Pawel Paton" w:date="2021-03-05T11:29:00Z" w:initials="PP">
    <w:p w14:paraId="4623E952" w14:textId="77777777" w:rsidR="00EB10A2" w:rsidRPr="00EB10A2" w:rsidRDefault="00523695" w:rsidP="00EB10A2">
      <w:pPr>
        <w:pStyle w:val="ListParagraph"/>
        <w:numPr>
          <w:ilvl w:val="0"/>
          <w:numId w:val="17"/>
        </w:numPr>
        <w:spacing w:after="160" w:line="259" w:lineRule="auto"/>
        <w:rPr>
          <w:lang w:val="nl-NL"/>
        </w:rPr>
      </w:pPr>
      <w:r>
        <w:rPr>
          <w:rStyle w:val="CommentReference"/>
        </w:rPr>
        <w:annotationRef/>
      </w:r>
      <w:r w:rsidR="00EB10A2" w:rsidRPr="00EB10A2">
        <w:rPr>
          <w:lang w:val="nl-NL"/>
        </w:rPr>
        <w:t xml:space="preserve">Wat is je doel </w:t>
      </w:r>
      <w:r w:rsidR="00EB10A2" w:rsidRPr="00EB10A2">
        <w:rPr>
          <w:i/>
          <w:iCs/>
          <w:lang w:val="nl-NL"/>
        </w:rPr>
        <w:t>in</w:t>
      </w:r>
      <w:r w:rsidR="00EB10A2">
        <w:rPr>
          <w:rStyle w:val="CommentReference"/>
        </w:rPr>
        <w:annotationRef/>
      </w:r>
      <w:r w:rsidR="00EB10A2" w:rsidRPr="00EB10A2">
        <w:rPr>
          <w:lang w:val="nl-NL"/>
        </w:rPr>
        <w:t xml:space="preserve"> je onderzoek?</w:t>
      </w:r>
    </w:p>
    <w:p w14:paraId="439D9B2B" w14:textId="6ABAC255" w:rsidR="00523695" w:rsidRPr="00EB10A2" w:rsidRDefault="00523695">
      <w:pPr>
        <w:pStyle w:val="CommentText"/>
        <w:rPr>
          <w:lang w:val="nl-N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A0B800" w15:done="0"/>
  <w15:commentEx w15:paraId="5946B7C9" w15:done="0"/>
  <w15:commentEx w15:paraId="1738BB7F" w15:done="0"/>
  <w15:commentEx w15:paraId="33C0DA3C" w15:done="0"/>
  <w15:commentEx w15:paraId="3506AA17" w15:done="0"/>
  <w15:commentEx w15:paraId="439D9B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C9331" w16cex:dateUtc="2021-03-05T10:23:00Z"/>
  <w16cex:commentExtensible w16cex:durableId="23EC934F" w16cex:dateUtc="2021-03-05T10:23:00Z"/>
  <w16cex:commentExtensible w16cex:durableId="23EC9119" w16cex:dateUtc="2021-03-05T10:14:00Z"/>
  <w16cex:commentExtensible w16cex:durableId="23EC96B5" w16cex:dateUtc="2021-03-05T10:38:00Z"/>
  <w16cex:commentExtensible w16cex:durableId="23EC927D" w16cex:dateUtc="2021-03-05T10:20:00Z"/>
  <w16cex:commentExtensible w16cex:durableId="23EC94AD" w16cex:dateUtc="2021-03-05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A0B800" w16cid:durableId="23EC9331"/>
  <w16cid:commentId w16cid:paraId="5946B7C9" w16cid:durableId="23EC934F"/>
  <w16cid:commentId w16cid:paraId="1738BB7F" w16cid:durableId="23EC9119"/>
  <w16cid:commentId w16cid:paraId="33C0DA3C" w16cid:durableId="23EC96B5"/>
  <w16cid:commentId w16cid:paraId="3506AA17" w16cid:durableId="23EC927D"/>
  <w16cid:commentId w16cid:paraId="439D9B2B" w16cid:durableId="23EC94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27385" w14:textId="77777777" w:rsidR="00636744" w:rsidRDefault="00636744">
      <w:pPr>
        <w:spacing w:line="240" w:lineRule="auto"/>
      </w:pPr>
      <w:r>
        <w:separator/>
      </w:r>
    </w:p>
    <w:p w14:paraId="4DC6B478" w14:textId="77777777" w:rsidR="00636744" w:rsidRDefault="00636744"/>
  </w:endnote>
  <w:endnote w:type="continuationSeparator" w:id="0">
    <w:p w14:paraId="1A4058B4" w14:textId="77777777" w:rsidR="00636744" w:rsidRDefault="00636744">
      <w:pPr>
        <w:spacing w:line="240" w:lineRule="auto"/>
      </w:pPr>
      <w:r>
        <w:continuationSeparator/>
      </w:r>
    </w:p>
    <w:p w14:paraId="3197B640" w14:textId="77777777" w:rsidR="00636744" w:rsidRDefault="00636744"/>
  </w:endnote>
  <w:endnote w:type="continuationNotice" w:id="1">
    <w:p w14:paraId="020EDBD1" w14:textId="77777777" w:rsidR="00636744" w:rsidRDefault="0063674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12624" w14:textId="77777777" w:rsidR="00636744" w:rsidRDefault="00636744">
      <w:pPr>
        <w:spacing w:line="240" w:lineRule="auto"/>
      </w:pPr>
      <w:r>
        <w:separator/>
      </w:r>
    </w:p>
    <w:p w14:paraId="73712963" w14:textId="77777777" w:rsidR="00636744" w:rsidRDefault="00636744"/>
  </w:footnote>
  <w:footnote w:type="continuationSeparator" w:id="0">
    <w:p w14:paraId="5AFE3EC8" w14:textId="77777777" w:rsidR="00636744" w:rsidRDefault="00636744">
      <w:pPr>
        <w:spacing w:line="240" w:lineRule="auto"/>
      </w:pPr>
      <w:r>
        <w:continuationSeparator/>
      </w:r>
    </w:p>
    <w:p w14:paraId="66BB6B00" w14:textId="77777777" w:rsidR="00636744" w:rsidRDefault="00636744"/>
  </w:footnote>
  <w:footnote w:type="continuationNotice" w:id="1">
    <w:p w14:paraId="36F3F695" w14:textId="77777777" w:rsidR="00636744" w:rsidRDefault="0063674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8506DF"/>
    <w:multiLevelType w:val="hybridMultilevel"/>
    <w:tmpl w:val="AF4CA3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CF4596C"/>
    <w:multiLevelType w:val="hybridMultilevel"/>
    <w:tmpl w:val="A066F2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4"/>
  </w:num>
  <w:num w:numId="16">
    <w:abstractNumId w:val="10"/>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wel Paton">
    <w15:presenceInfo w15:providerId="None" w15:userId="Pawel Pa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CD"/>
    <w:rsid w:val="00045EDA"/>
    <w:rsid w:val="0006397D"/>
    <w:rsid w:val="0006559B"/>
    <w:rsid w:val="00070736"/>
    <w:rsid w:val="00070A34"/>
    <w:rsid w:val="00086047"/>
    <w:rsid w:val="000D3F41"/>
    <w:rsid w:val="000E5D91"/>
    <w:rsid w:val="001132C1"/>
    <w:rsid w:val="00132336"/>
    <w:rsid w:val="00157974"/>
    <w:rsid w:val="00176610"/>
    <w:rsid w:val="001C321A"/>
    <w:rsid w:val="001D0F17"/>
    <w:rsid w:val="00233718"/>
    <w:rsid w:val="00236D64"/>
    <w:rsid w:val="002B4FB5"/>
    <w:rsid w:val="002B7D5A"/>
    <w:rsid w:val="002E3B93"/>
    <w:rsid w:val="00355DCA"/>
    <w:rsid w:val="00374F11"/>
    <w:rsid w:val="00397C71"/>
    <w:rsid w:val="003B58C6"/>
    <w:rsid w:val="003E360B"/>
    <w:rsid w:val="00404085"/>
    <w:rsid w:val="00423957"/>
    <w:rsid w:val="004336CF"/>
    <w:rsid w:val="004364C1"/>
    <w:rsid w:val="004660C4"/>
    <w:rsid w:val="00473B7D"/>
    <w:rsid w:val="00474784"/>
    <w:rsid w:val="004A1F3E"/>
    <w:rsid w:val="004C51BC"/>
    <w:rsid w:val="00523695"/>
    <w:rsid w:val="00525543"/>
    <w:rsid w:val="00546718"/>
    <w:rsid w:val="00551A02"/>
    <w:rsid w:val="005534FA"/>
    <w:rsid w:val="00595844"/>
    <w:rsid w:val="005D1970"/>
    <w:rsid w:val="005D3A03"/>
    <w:rsid w:val="0063222A"/>
    <w:rsid w:val="00636744"/>
    <w:rsid w:val="00645AF0"/>
    <w:rsid w:val="006660B7"/>
    <w:rsid w:val="00685829"/>
    <w:rsid w:val="00692B8F"/>
    <w:rsid w:val="006E7CCD"/>
    <w:rsid w:val="008002C0"/>
    <w:rsid w:val="008A2D4D"/>
    <w:rsid w:val="008B53C2"/>
    <w:rsid w:val="008C449B"/>
    <w:rsid w:val="008C5323"/>
    <w:rsid w:val="00926C4C"/>
    <w:rsid w:val="00942E8B"/>
    <w:rsid w:val="00950A51"/>
    <w:rsid w:val="00960028"/>
    <w:rsid w:val="009A2938"/>
    <w:rsid w:val="009A6A3B"/>
    <w:rsid w:val="00A527A3"/>
    <w:rsid w:val="00A66054"/>
    <w:rsid w:val="00A97465"/>
    <w:rsid w:val="00AA36B0"/>
    <w:rsid w:val="00AC266E"/>
    <w:rsid w:val="00AC68A4"/>
    <w:rsid w:val="00AD3454"/>
    <w:rsid w:val="00AE2709"/>
    <w:rsid w:val="00B069CD"/>
    <w:rsid w:val="00B2214F"/>
    <w:rsid w:val="00B37011"/>
    <w:rsid w:val="00B70BD6"/>
    <w:rsid w:val="00B72A7C"/>
    <w:rsid w:val="00B812E2"/>
    <w:rsid w:val="00B823AA"/>
    <w:rsid w:val="00B82EC4"/>
    <w:rsid w:val="00B8516F"/>
    <w:rsid w:val="00BA45DB"/>
    <w:rsid w:val="00BC4667"/>
    <w:rsid w:val="00BD0C63"/>
    <w:rsid w:val="00BE44D8"/>
    <w:rsid w:val="00BF4184"/>
    <w:rsid w:val="00C0601E"/>
    <w:rsid w:val="00C22E55"/>
    <w:rsid w:val="00C31D30"/>
    <w:rsid w:val="00C42BA0"/>
    <w:rsid w:val="00C434EC"/>
    <w:rsid w:val="00C52B5B"/>
    <w:rsid w:val="00CB4B15"/>
    <w:rsid w:val="00CC564B"/>
    <w:rsid w:val="00CD6E39"/>
    <w:rsid w:val="00CE7959"/>
    <w:rsid w:val="00CF3E0E"/>
    <w:rsid w:val="00CF6E91"/>
    <w:rsid w:val="00D10559"/>
    <w:rsid w:val="00D73C05"/>
    <w:rsid w:val="00D85B68"/>
    <w:rsid w:val="00D900C5"/>
    <w:rsid w:val="00D94E21"/>
    <w:rsid w:val="00DB10C2"/>
    <w:rsid w:val="00DC6B03"/>
    <w:rsid w:val="00DE0197"/>
    <w:rsid w:val="00DE51D2"/>
    <w:rsid w:val="00E00A60"/>
    <w:rsid w:val="00E2497D"/>
    <w:rsid w:val="00E54599"/>
    <w:rsid w:val="00E6004D"/>
    <w:rsid w:val="00E81978"/>
    <w:rsid w:val="00EB10A2"/>
    <w:rsid w:val="00F260D9"/>
    <w:rsid w:val="00F379B7"/>
    <w:rsid w:val="00F45EEF"/>
    <w:rsid w:val="00F525FA"/>
    <w:rsid w:val="00F52758"/>
    <w:rsid w:val="00F87D93"/>
    <w:rsid w:val="00F9616A"/>
    <w:rsid w:val="00F971FB"/>
    <w:rsid w:val="00FC297A"/>
    <w:rsid w:val="00FF2002"/>
    <w:rsid w:val="00FF624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54436"/>
  <w15:chartTrackingRefBased/>
  <w15:docId w15:val="{6A4955C3-1B7B-4034-98C1-DD5A78BF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AA36B0"/>
    <w:rPr>
      <w:color w:val="5F5F5F" w:themeColor="hyperlink"/>
      <w:u w:val="single"/>
    </w:rPr>
  </w:style>
  <w:style w:type="character" w:styleId="UnresolvedMention">
    <w:name w:val="Unresolved Mention"/>
    <w:basedOn w:val="DefaultParagraphFont"/>
    <w:uiPriority w:val="99"/>
    <w:semiHidden/>
    <w:unhideWhenUsed/>
    <w:rsid w:val="00AA3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5705223">
      <w:bodyDiv w:val="1"/>
      <w:marLeft w:val="0"/>
      <w:marRight w:val="0"/>
      <w:marTop w:val="0"/>
      <w:marBottom w:val="0"/>
      <w:divBdr>
        <w:top w:val="none" w:sz="0" w:space="0" w:color="auto"/>
        <w:left w:val="none" w:sz="0" w:space="0" w:color="auto"/>
        <w:bottom w:val="none" w:sz="0" w:space="0" w:color="auto"/>
        <w:right w:val="none" w:sz="0" w:space="0" w:color="auto"/>
      </w:divBdr>
      <w:divsChild>
        <w:div w:id="2141461153">
          <w:marLeft w:val="864"/>
          <w:marRight w:val="0"/>
          <w:marTop w:val="120"/>
          <w:marBottom w:val="0"/>
          <w:divBdr>
            <w:top w:val="none" w:sz="0" w:space="0" w:color="auto"/>
            <w:left w:val="none" w:sz="0" w:space="0" w:color="auto"/>
            <w:bottom w:val="none" w:sz="0" w:space="0" w:color="auto"/>
            <w:right w:val="none" w:sz="0" w:space="0" w:color="auto"/>
          </w:divBdr>
        </w:div>
      </w:divsChild>
    </w:div>
    <w:div w:id="61151895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42123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0010318">
      <w:bodyDiv w:val="1"/>
      <w:marLeft w:val="0"/>
      <w:marRight w:val="0"/>
      <w:marTop w:val="0"/>
      <w:marBottom w:val="0"/>
      <w:divBdr>
        <w:top w:val="none" w:sz="0" w:space="0" w:color="auto"/>
        <w:left w:val="none" w:sz="0" w:space="0" w:color="auto"/>
        <w:bottom w:val="none" w:sz="0" w:space="0" w:color="auto"/>
        <w:right w:val="none" w:sz="0" w:space="0" w:color="auto"/>
      </w:divBdr>
      <w:divsChild>
        <w:div w:id="1766151374">
          <w:marLeft w:val="86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514172E8014D8F996AE8A16D16D97E"/>
        <w:category>
          <w:name w:val="General"/>
          <w:gallery w:val="placeholder"/>
        </w:category>
        <w:types>
          <w:type w:val="bbPlcHdr"/>
        </w:types>
        <w:behaviors>
          <w:behavior w:val="content"/>
        </w:behaviors>
        <w:guid w:val="{274F42A8-149A-4AAF-AAC2-360910C470D3}"/>
      </w:docPartPr>
      <w:docPartBody>
        <w:p w:rsidR="00D35E51" w:rsidRDefault="001C0D9D">
          <w:pPr>
            <w:pStyle w:val="25514172E8014D8F996AE8A16D16D97E"/>
          </w:pPr>
          <w:r>
            <w:t>[Title Here, up to 12 Words, on One to Two Lines]</w:t>
          </w:r>
        </w:p>
      </w:docPartBody>
    </w:docPart>
    <w:docPart>
      <w:docPartPr>
        <w:name w:val="0359E885AFAB483786561E11FEC0D20F"/>
        <w:category>
          <w:name w:val="General"/>
          <w:gallery w:val="placeholder"/>
        </w:category>
        <w:types>
          <w:type w:val="bbPlcHdr"/>
        </w:types>
        <w:behaviors>
          <w:behavior w:val="content"/>
        </w:behaviors>
        <w:guid w:val="{C6E82AC1-3566-4011-B320-BD2350CEB7A9}"/>
      </w:docPartPr>
      <w:docPartBody>
        <w:p w:rsidR="00D35E51" w:rsidRDefault="001C0D9D">
          <w:pPr>
            <w:pStyle w:val="0359E885AFAB483786561E11FEC0D20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51"/>
    <w:rsid w:val="001C0D9D"/>
    <w:rsid w:val="003B15CC"/>
    <w:rsid w:val="00D35E51"/>
    <w:rsid w:val="00F92D62"/>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514172E8014D8F996AE8A16D16D97E">
    <w:name w:val="25514172E8014D8F996AE8A16D16D97E"/>
  </w:style>
  <w:style w:type="character" w:styleId="Emphasis">
    <w:name w:val="Emphasis"/>
    <w:basedOn w:val="DefaultParagraphFont"/>
    <w:uiPriority w:val="4"/>
    <w:unhideWhenUsed/>
    <w:qFormat/>
    <w:rPr>
      <w:i/>
      <w:iCs/>
    </w:rPr>
  </w:style>
  <w:style w:type="paragraph" w:customStyle="1" w:styleId="0359E885AFAB483786561E11FEC0D20F">
    <w:name w:val="0359E885AFAB483786561E11FEC0D2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124</TotalTime>
  <Pages>4</Pages>
  <Words>378</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Onderzoeksvoorstel
Coronavirus en invloed van inkomen</dc:title>
  <dc:subject/>
  <dc:creator>Venom</dc:creator>
  <cp:keywords/>
  <dc:description/>
  <cp:lastModifiedBy>Pawel Paton</cp:lastModifiedBy>
  <cp:revision>90</cp:revision>
  <dcterms:created xsi:type="dcterms:W3CDTF">2021-02-10T10:21:00Z</dcterms:created>
  <dcterms:modified xsi:type="dcterms:W3CDTF">2021-03-26T08:11:00Z</dcterms:modified>
</cp:coreProperties>
</file>